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829"/>
        <w:gridCol w:w="3853"/>
      </w:tblGrid>
      <w:tr w:rsidR="00083491" w:rsidRPr="00B7428B" w:rsidTr="00C21F9B">
        <w:tc>
          <w:tcPr>
            <w:tcW w:w="6701" w:type="dxa"/>
          </w:tcPr>
          <w:tbl>
            <w:tblPr>
              <w:tblW w:w="4680" w:type="dxa"/>
              <w:tblLook w:val="0680" w:firstRow="0" w:lastRow="0" w:firstColumn="1" w:lastColumn="0" w:noHBand="1" w:noVBand="1"/>
            </w:tblPr>
            <w:tblGrid>
              <w:gridCol w:w="4680"/>
            </w:tblGrid>
            <w:tr w:rsidR="00083491" w:rsidRPr="00B7428B" w:rsidTr="00060196">
              <w:trPr>
                <w:trHeight w:val="448"/>
              </w:trPr>
              <w:tc>
                <w:tcPr>
                  <w:tcW w:w="4680" w:type="dxa"/>
                </w:tcPr>
                <w:p w:rsidR="00083491" w:rsidRPr="00B7428B" w:rsidRDefault="00375517" w:rsidP="00F23A98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</w:pPr>
                  <w:r w:rsidRPr="00B7428B"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>Xavier</w:t>
                  </w:r>
                  <w:r w:rsidR="00F23A98" w:rsidRPr="00B7428B"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 xml:space="preserve"> Orion</w:t>
                  </w:r>
                  <w:r w:rsidR="00125811" w:rsidRPr="00B7428B"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 xml:space="preserve"> Wiltbank</w:t>
                  </w:r>
                </w:p>
              </w:tc>
            </w:tr>
            <w:tr w:rsidR="00083491" w:rsidRPr="00B7428B" w:rsidTr="00060196">
              <w:trPr>
                <w:trHeight w:val="80"/>
              </w:trPr>
              <w:tc>
                <w:tcPr>
                  <w:tcW w:w="4680" w:type="dxa"/>
                </w:tcPr>
                <w:p w:rsidR="00083491" w:rsidRPr="00B7428B" w:rsidRDefault="00083491" w:rsidP="0012581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083491" w:rsidRPr="00B7428B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81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617"/>
            </w:tblGrid>
            <w:tr w:rsidR="00083491" w:rsidRPr="00B7428B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B7428B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B7428B">
                    <w:rPr>
                      <w:rFonts w:ascii="Arial" w:hAnsi="Arial" w:cs="Arial"/>
                      <w:b/>
                      <w:bCs/>
                    </w:rPr>
                    <w:t>Contact</w:t>
                  </w:r>
                </w:p>
              </w:tc>
            </w:tr>
            <w:tr w:rsidR="00083491" w:rsidRPr="00B7428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B7428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 w:rsidRPr="00B7428B">
                    <w:rPr>
                      <w:rFonts w:ascii="Arial" w:hAnsi="Arial" w:cs="Arial"/>
                      <w:b/>
                      <w:bCs/>
                    </w:rPr>
                    <w:t xml:space="preserve">Tel : </w:t>
                  </w:r>
                  <w:r w:rsidR="00375517" w:rsidRPr="00B7428B">
                    <w:rPr>
                      <w:rFonts w:ascii="Arial" w:hAnsi="Arial" w:cs="Arial"/>
                      <w:b/>
                      <w:bCs/>
                    </w:rPr>
                    <w:t>206-890-2235</w:t>
                  </w:r>
                </w:p>
                <w:p w:rsidR="009F2958" w:rsidRPr="00B7428B" w:rsidRDefault="00FA7B5B" w:rsidP="00C21F9B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fr-FR"/>
                    </w:rPr>
                  </w:pPr>
                  <w:r w:rsidRPr="00B7428B"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e-mail : </w:t>
                  </w:r>
                  <w:r w:rsidR="00375517" w:rsidRPr="00B7428B">
                    <w:rPr>
                      <w:rFonts w:ascii="Arial" w:hAnsi="Arial" w:cs="Arial"/>
                      <w:b/>
                      <w:bCs/>
                      <w:sz w:val="18"/>
                      <w:lang w:val="fr-FR"/>
                    </w:rPr>
                    <w:t>xavierwiltbank@</w:t>
                  </w:r>
                  <w:r w:rsidR="00C21F9B">
                    <w:rPr>
                      <w:rFonts w:ascii="Arial" w:hAnsi="Arial" w:cs="Arial"/>
                      <w:b/>
                      <w:bCs/>
                      <w:sz w:val="18"/>
                      <w:lang w:val="fr-FR"/>
                    </w:rPr>
                    <w:t>gmail.com</w:t>
                  </w:r>
                </w:p>
              </w:tc>
            </w:tr>
          </w:tbl>
          <w:p w:rsidR="009F2958" w:rsidRPr="00B7428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B7428B" w:rsidTr="002D44B0">
        <w:tc>
          <w:tcPr>
            <w:tcW w:w="10682" w:type="dxa"/>
            <w:gridSpan w:val="2"/>
          </w:tcPr>
          <w:p w:rsidR="009F2958" w:rsidRPr="00B7428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9F2958" w:rsidRPr="00B7428B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B7428B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B7428B">
                    <w:rPr>
                      <w:rFonts w:ascii="Arial" w:hAnsi="Arial" w:cs="Arial"/>
                      <w:b/>
                      <w:bCs/>
                    </w:rPr>
                    <w:t>Address</w:t>
                  </w:r>
                </w:p>
              </w:tc>
            </w:tr>
            <w:tr w:rsidR="009F2958" w:rsidRPr="00B7428B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B7428B" w:rsidRDefault="00375517" w:rsidP="0012581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fr-FR"/>
                    </w:rPr>
                  </w:pPr>
                  <w:r w:rsidRPr="00B7428B">
                    <w:rPr>
                      <w:rFonts w:ascii="Arial" w:hAnsi="Arial" w:cs="Arial"/>
                      <w:bCs/>
                      <w:lang w:val="fr-FR"/>
                    </w:rPr>
                    <w:t>3493 Devonshire Dr</w:t>
                  </w:r>
                  <w:r w:rsidR="00125811" w:rsidRPr="00B7428B">
                    <w:rPr>
                      <w:rFonts w:ascii="Arial" w:hAnsi="Arial" w:cs="Arial"/>
                      <w:bCs/>
                      <w:lang w:val="fr-FR"/>
                    </w:rPr>
                    <w:t>.,</w:t>
                  </w:r>
                  <w:r w:rsidRPr="00B7428B">
                    <w:rPr>
                      <w:rFonts w:ascii="Arial" w:hAnsi="Arial" w:cs="Arial"/>
                      <w:bCs/>
                      <w:lang w:val="fr-FR"/>
                    </w:rPr>
                    <w:t xml:space="preserve"> Lake Oswego, O</w:t>
                  </w:r>
                  <w:r w:rsidR="00125811" w:rsidRPr="00B7428B">
                    <w:rPr>
                      <w:rFonts w:ascii="Arial" w:hAnsi="Arial" w:cs="Arial"/>
                      <w:bCs/>
                      <w:lang w:val="fr-FR"/>
                    </w:rPr>
                    <w:t>R</w:t>
                  </w:r>
                  <w:r w:rsidRPr="00B7428B">
                    <w:rPr>
                      <w:rFonts w:ascii="Arial" w:hAnsi="Arial" w:cs="Arial"/>
                      <w:bCs/>
                      <w:lang w:val="fr-FR"/>
                    </w:rPr>
                    <w:t xml:space="preserve"> 97035</w:t>
                  </w:r>
                </w:p>
              </w:tc>
            </w:tr>
          </w:tbl>
          <w:p w:rsidR="009F2958" w:rsidRPr="00B7428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B7428B" w:rsidTr="002D44B0">
        <w:tc>
          <w:tcPr>
            <w:tcW w:w="10682" w:type="dxa"/>
            <w:gridSpan w:val="2"/>
          </w:tcPr>
          <w:p w:rsidR="00A34C4E" w:rsidRPr="00B7428B" w:rsidRDefault="00A34C4E" w:rsidP="002D44B0">
            <w:pPr>
              <w:spacing w:after="0" w:line="240" w:lineRule="auto"/>
              <w:rPr>
                <w:rFonts w:ascii="Arial" w:hAnsi="Arial" w:cs="Arial"/>
                <w:sz w:val="22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A34C4E" w:rsidRPr="00B7428B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B7428B" w:rsidRDefault="00BA1B7C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Computer Technology Experience</w:t>
                  </w:r>
                </w:p>
              </w:tc>
            </w:tr>
            <w:tr w:rsidR="00A34C4E" w:rsidRPr="00B7428B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142"/>
                  </w:tblGrid>
                  <w:tr w:rsidR="00F23A98" w:rsidRPr="00B7428B" w:rsidTr="00F23A98">
                    <w:tc>
                      <w:tcPr>
                        <w:tcW w:w="10142" w:type="dxa"/>
                      </w:tcPr>
                      <w:p w:rsidR="00BA1B7C" w:rsidRDefault="00BA1B7C" w:rsidP="00B8334B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I have built </w:t>
                        </w:r>
                        <w:r w:rsidR="00C21F9B">
                          <w:rPr>
                            <w:rFonts w:ascii="Arial" w:hAnsi="Arial" w:cs="Arial"/>
                            <w:sz w:val="22"/>
                          </w:rPr>
                          <w:t>my own computer from components, and I have done maintenance on many laptops and a few other desktops. This has included working with bad RAM sticks, replacing hard drives, and re-formatting systems.</w:t>
                        </w:r>
                      </w:p>
                      <w:p w:rsidR="00C21F9B" w:rsidRDefault="00C21F9B" w:rsidP="00C21F9B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I am Completing</w:t>
                        </w:r>
                        <w:r w:rsidR="0015063C">
                          <w:rPr>
                            <w:rFonts w:ascii="Arial" w:hAnsi="Arial" w:cs="Arial"/>
                            <w:sz w:val="22"/>
                          </w:rPr>
                          <w:t xml:space="preserve"> my 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first year in Willamette’s Computer Science program.</w:t>
                        </w:r>
                      </w:p>
                      <w:p w:rsidR="00BA1B7C" w:rsidRPr="00B7428B" w:rsidRDefault="0015063C" w:rsidP="0015063C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I have had almost a</w:t>
                        </w:r>
                        <w:r w:rsidR="00C21F9B">
                          <w:rPr>
                            <w:rFonts w:ascii="Arial" w:hAnsi="Arial" w:cs="Arial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year’s experience</w:t>
                        </w:r>
                        <w:r w:rsidR="00C21F9B">
                          <w:rPr>
                            <w:rFonts w:ascii="Arial" w:hAnsi="Arial" w:cs="Arial"/>
                            <w:sz w:val="22"/>
                          </w:rPr>
                          <w:t xml:space="preserve"> in Java, 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focusing on </w:t>
                        </w:r>
                        <w:r w:rsidR="00C21F9B">
                          <w:rPr>
                            <w:rFonts w:ascii="Arial" w:hAnsi="Arial" w:cs="Arial"/>
                            <w:sz w:val="22"/>
                          </w:rPr>
                          <w:t>GUI’s and Data Structures.</w:t>
                        </w:r>
                      </w:p>
                    </w:tc>
                  </w:tr>
                </w:tbl>
                <w:p w:rsidR="00A34C4E" w:rsidRPr="00B7428B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</w:p>
              </w:tc>
            </w:tr>
          </w:tbl>
          <w:p w:rsidR="00A34C4E" w:rsidRPr="00B7428B" w:rsidRDefault="00A34C4E" w:rsidP="002D44B0">
            <w:pPr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</w:tr>
      <w:tr w:rsidR="00315076" w:rsidRPr="00B7428B" w:rsidTr="002D44B0">
        <w:tc>
          <w:tcPr>
            <w:tcW w:w="10682" w:type="dxa"/>
            <w:gridSpan w:val="2"/>
          </w:tcPr>
          <w:p w:rsidR="00315076" w:rsidRPr="00B7428B" w:rsidRDefault="00315076" w:rsidP="002D44B0">
            <w:pPr>
              <w:spacing w:after="0" w:line="240" w:lineRule="auto"/>
              <w:rPr>
                <w:rFonts w:ascii="Arial" w:hAnsi="Arial" w:cs="Arial"/>
                <w:sz w:val="22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B7428B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B7428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 w:rsidRPr="00B7428B">
                    <w:rPr>
                      <w:rFonts w:ascii="Arial" w:hAnsi="Arial" w:cs="Arial"/>
                      <w:b/>
                      <w:bCs/>
                      <w:sz w:val="22"/>
                    </w:rPr>
                    <w:t>Key Skills</w:t>
                  </w:r>
                </w:p>
              </w:tc>
            </w:tr>
            <w:tr w:rsidR="00315076" w:rsidRPr="00B7428B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B7428B" w:rsidRDefault="00086638" w:rsidP="00EB27A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2"/>
                    </w:rPr>
                  </w:pPr>
                  <w:r w:rsidRPr="00B7428B">
                    <w:rPr>
                      <w:rFonts w:ascii="Arial" w:hAnsi="Arial" w:cs="Arial"/>
                      <w:bCs/>
                      <w:sz w:val="22"/>
                    </w:rPr>
                    <w:t xml:space="preserve">  </w:t>
                  </w:r>
                  <w:r w:rsidR="00F23A98" w:rsidRPr="00B7428B">
                    <w:rPr>
                      <w:rFonts w:ascii="Arial" w:hAnsi="Arial" w:cs="Arial"/>
                      <w:bCs/>
                      <w:sz w:val="22"/>
                    </w:rPr>
                    <w:t xml:space="preserve">Team Leadership, persuasive </w:t>
                  </w:r>
                  <w:r w:rsidR="00B8334B">
                    <w:rPr>
                      <w:rFonts w:ascii="Arial" w:hAnsi="Arial" w:cs="Arial"/>
                      <w:bCs/>
                      <w:sz w:val="22"/>
                    </w:rPr>
                    <w:t xml:space="preserve">public </w:t>
                  </w:r>
                  <w:r w:rsidR="00F23A98" w:rsidRPr="00B7428B">
                    <w:rPr>
                      <w:rFonts w:ascii="Arial" w:hAnsi="Arial" w:cs="Arial"/>
                      <w:bCs/>
                      <w:sz w:val="22"/>
                    </w:rPr>
                    <w:t xml:space="preserve">speaking, </w:t>
                  </w:r>
                  <w:r w:rsidR="00EB27A1">
                    <w:rPr>
                      <w:rFonts w:ascii="Arial" w:hAnsi="Arial" w:cs="Arial"/>
                      <w:bCs/>
                      <w:sz w:val="22"/>
                    </w:rPr>
                    <w:t>strategizing and problem solving</w:t>
                  </w:r>
                  <w:r w:rsidR="00F23A98" w:rsidRPr="00B7428B">
                    <w:rPr>
                      <w:rFonts w:ascii="Arial" w:hAnsi="Arial" w:cs="Arial"/>
                      <w:bCs/>
                      <w:sz w:val="22"/>
                    </w:rPr>
                    <w:t>, work ethic</w:t>
                  </w:r>
                  <w:r w:rsidR="00EB27A1">
                    <w:rPr>
                      <w:rFonts w:ascii="Arial" w:hAnsi="Arial" w:cs="Arial"/>
                      <w:bCs/>
                      <w:sz w:val="22"/>
                    </w:rPr>
                    <w:t>.</w:t>
                  </w:r>
                  <w:bookmarkStart w:id="0" w:name="_GoBack"/>
                  <w:bookmarkEnd w:id="0"/>
                </w:p>
              </w:tc>
            </w:tr>
          </w:tbl>
          <w:p w:rsidR="00315076" w:rsidRPr="00B7428B" w:rsidRDefault="00315076" w:rsidP="002D44B0">
            <w:pPr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</w:tr>
      <w:tr w:rsidR="00315076" w:rsidRPr="00B7428B" w:rsidTr="002D44B0">
        <w:tc>
          <w:tcPr>
            <w:tcW w:w="10682" w:type="dxa"/>
            <w:gridSpan w:val="2"/>
          </w:tcPr>
          <w:p w:rsidR="00315076" w:rsidRPr="00B7428B" w:rsidRDefault="00315076" w:rsidP="002D44B0">
            <w:pPr>
              <w:spacing w:after="0" w:line="240" w:lineRule="auto"/>
              <w:rPr>
                <w:rFonts w:ascii="Arial" w:hAnsi="Arial" w:cs="Arial"/>
                <w:sz w:val="22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B7428B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B7428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 w:rsidRPr="00B7428B">
                    <w:rPr>
                      <w:rFonts w:ascii="Arial" w:hAnsi="Arial" w:cs="Arial"/>
                      <w:b/>
                      <w:bCs/>
                      <w:sz w:val="22"/>
                    </w:rPr>
                    <w:t>Education</w:t>
                  </w:r>
                </w:p>
              </w:tc>
            </w:tr>
            <w:tr w:rsidR="00315076" w:rsidRPr="00B7428B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Default="00634E5B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</w:rPr>
                    <w:t>Lake Oswego High School, Class of 2011</w:t>
                  </w:r>
                </w:p>
                <w:p w:rsidR="00634E5B" w:rsidRPr="00B7428B" w:rsidRDefault="00634E5B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</w:rPr>
                    <w:t>Willamette University Computer Science Major Class of 2015</w:t>
                  </w:r>
                </w:p>
              </w:tc>
            </w:tr>
          </w:tbl>
          <w:p w:rsidR="00315076" w:rsidRPr="00B7428B" w:rsidRDefault="00315076" w:rsidP="002D44B0">
            <w:pPr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</w:tr>
      <w:tr w:rsidR="00315076" w:rsidRPr="00B7428B" w:rsidTr="002D44B0">
        <w:tc>
          <w:tcPr>
            <w:tcW w:w="10682" w:type="dxa"/>
            <w:gridSpan w:val="2"/>
          </w:tcPr>
          <w:p w:rsidR="00315076" w:rsidRPr="00B7428B" w:rsidRDefault="00315076" w:rsidP="002D44B0">
            <w:pPr>
              <w:spacing w:after="0" w:line="240" w:lineRule="auto"/>
              <w:rPr>
                <w:rFonts w:ascii="Arial" w:hAnsi="Arial" w:cs="Arial"/>
                <w:sz w:val="22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B7428B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B7428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 w:rsidRPr="00B7428B">
                    <w:rPr>
                      <w:rFonts w:ascii="Arial" w:hAnsi="Arial" w:cs="Arial"/>
                      <w:b/>
                      <w:bCs/>
                      <w:sz w:val="22"/>
                    </w:rPr>
                    <w:t>Work Experience</w:t>
                  </w:r>
                </w:p>
              </w:tc>
            </w:tr>
            <w:tr w:rsidR="00315076" w:rsidRPr="00B7428B" w:rsidTr="00C21F9B">
              <w:trPr>
                <w:trHeight w:val="5373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5467" w:type="dxa"/>
                    <w:tblLook w:val="04A0" w:firstRow="1" w:lastRow="0" w:firstColumn="1" w:lastColumn="0" w:noHBand="0" w:noVBand="1"/>
                  </w:tblPr>
                  <w:tblGrid>
                    <w:gridCol w:w="5155"/>
                    <w:gridCol w:w="2107"/>
                    <w:gridCol w:w="3049"/>
                    <w:gridCol w:w="5156"/>
                  </w:tblGrid>
                  <w:tr w:rsidR="008312AB" w:rsidRPr="00B7428B" w:rsidTr="00C21F9B">
                    <w:trPr>
                      <w:gridAfter w:val="1"/>
                      <w:wAfter w:w="5156" w:type="dxa"/>
                      <w:trHeight w:val="342"/>
                    </w:trPr>
                    <w:tc>
                      <w:tcPr>
                        <w:tcW w:w="5155" w:type="dxa"/>
                      </w:tcPr>
                      <w:p w:rsidR="008312AB" w:rsidRPr="00B7428B" w:rsidRDefault="006C1EA4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 w:rsidRPr="00B7428B">
                          <w:rPr>
                            <w:rFonts w:ascii="Arial" w:hAnsi="Arial" w:cs="Arial"/>
                            <w:b/>
                            <w:sz w:val="22"/>
                          </w:rPr>
                          <w:t>Outdoor School</w:t>
                        </w:r>
                      </w:p>
                    </w:tc>
                    <w:tc>
                      <w:tcPr>
                        <w:tcW w:w="5156" w:type="dxa"/>
                        <w:gridSpan w:val="2"/>
                      </w:tcPr>
                      <w:p w:rsidR="008312AB" w:rsidRPr="00B7428B" w:rsidRDefault="00EB27A1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>May 2009 &amp;  2010</w:t>
                        </w:r>
                      </w:p>
                    </w:tc>
                  </w:tr>
                  <w:tr w:rsidR="008312AB" w:rsidRPr="00B7428B" w:rsidTr="00C21F9B">
                    <w:trPr>
                      <w:gridAfter w:val="1"/>
                      <w:wAfter w:w="5156" w:type="dxa"/>
                      <w:trHeight w:val="270"/>
                    </w:trPr>
                    <w:tc>
                      <w:tcPr>
                        <w:tcW w:w="5155" w:type="dxa"/>
                      </w:tcPr>
                      <w:p w:rsidR="008312AB" w:rsidRPr="00B7428B" w:rsidRDefault="007456D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B7428B"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  </w:t>
                        </w: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 xml:space="preserve"> </w:t>
                        </w:r>
                        <w:r w:rsidR="006C1EA4" w:rsidRPr="00B7428B">
                          <w:rPr>
                            <w:rFonts w:ascii="Arial" w:hAnsi="Arial" w:cs="Arial"/>
                            <w:sz w:val="22"/>
                          </w:rPr>
                          <w:t>Counselor</w:t>
                        </w:r>
                      </w:p>
                    </w:tc>
                    <w:tc>
                      <w:tcPr>
                        <w:tcW w:w="5156" w:type="dxa"/>
                        <w:gridSpan w:val="2"/>
                      </w:tcPr>
                      <w:p w:rsidR="008312AB" w:rsidRPr="00B7428B" w:rsidRDefault="008312AB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</w:tc>
                  </w:tr>
                  <w:tr w:rsidR="008312AB" w:rsidRPr="00B7428B" w:rsidTr="00C21F9B">
                    <w:trPr>
                      <w:gridAfter w:val="1"/>
                      <w:wAfter w:w="5156" w:type="dxa"/>
                      <w:trHeight w:val="333"/>
                    </w:trPr>
                    <w:tc>
                      <w:tcPr>
                        <w:tcW w:w="10311" w:type="dxa"/>
                        <w:gridSpan w:val="3"/>
                      </w:tcPr>
                      <w:p w:rsidR="00BC746F" w:rsidRPr="00BC746F" w:rsidRDefault="006C1EA4" w:rsidP="00BC746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 xml:space="preserve">Took care of and </w:t>
                        </w:r>
                        <w:r w:rsidR="00C21F9B">
                          <w:rPr>
                            <w:rFonts w:ascii="Arial" w:hAnsi="Arial" w:cs="Arial"/>
                            <w:sz w:val="22"/>
                          </w:rPr>
                          <w:t>ta</w:t>
                        </w:r>
                        <w:r w:rsidR="00C21F9B" w:rsidRPr="00B7428B">
                          <w:rPr>
                            <w:rFonts w:ascii="Arial" w:hAnsi="Arial" w:cs="Arial"/>
                            <w:sz w:val="22"/>
                          </w:rPr>
                          <w:t>ught</w:t>
                        </w: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 xml:space="preserve"> 5</w:t>
                        </w:r>
                        <w:r w:rsidRPr="00B7428B">
                          <w:rPr>
                            <w:rFonts w:ascii="Arial" w:hAnsi="Arial" w:cs="Arial"/>
                            <w:sz w:val="22"/>
                            <w:vertAlign w:val="superscript"/>
                          </w:rPr>
                          <w:t>th</w:t>
                        </w: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 xml:space="preserve"> and 6</w:t>
                        </w:r>
                        <w:r w:rsidRPr="00B7428B">
                          <w:rPr>
                            <w:rFonts w:ascii="Arial" w:hAnsi="Arial" w:cs="Arial"/>
                            <w:sz w:val="22"/>
                            <w:vertAlign w:val="superscript"/>
                          </w:rPr>
                          <w:t>th</w:t>
                        </w: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 xml:space="preserve"> graders at a </w:t>
                        </w:r>
                        <w:r w:rsidR="00363169" w:rsidRPr="00B7428B">
                          <w:rPr>
                            <w:rFonts w:ascii="Arial" w:hAnsi="Arial" w:cs="Arial"/>
                            <w:sz w:val="22"/>
                          </w:rPr>
                          <w:t>weeklong</w:t>
                        </w: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 xml:space="preserve"> overnight science camp.</w:t>
                        </w:r>
                      </w:p>
                    </w:tc>
                  </w:tr>
                  <w:tr w:rsidR="008312AB" w:rsidRPr="00B7428B" w:rsidTr="00C21F9B">
                    <w:trPr>
                      <w:gridAfter w:val="1"/>
                      <w:wAfter w:w="5156" w:type="dxa"/>
                      <w:trHeight w:val="315"/>
                    </w:trPr>
                    <w:tc>
                      <w:tcPr>
                        <w:tcW w:w="5155" w:type="dxa"/>
                      </w:tcPr>
                      <w:p w:rsidR="008312AB" w:rsidRPr="00B7428B" w:rsidRDefault="00363169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 w:rsidRPr="00B7428B">
                          <w:rPr>
                            <w:rFonts w:ascii="Arial" w:hAnsi="Arial" w:cs="Arial"/>
                            <w:b/>
                            <w:sz w:val="22"/>
                          </w:rPr>
                          <w:t>Capital Auto Dealership</w:t>
                        </w:r>
                      </w:p>
                    </w:tc>
                    <w:tc>
                      <w:tcPr>
                        <w:tcW w:w="5156" w:type="dxa"/>
                        <w:gridSpan w:val="2"/>
                      </w:tcPr>
                      <w:p w:rsidR="008312AB" w:rsidRPr="00B7428B" w:rsidRDefault="00634E5B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May - August, 2012</w:t>
                        </w:r>
                      </w:p>
                    </w:tc>
                  </w:tr>
                  <w:tr w:rsidR="008312AB" w:rsidRPr="00B7428B" w:rsidTr="00C21F9B">
                    <w:trPr>
                      <w:gridAfter w:val="1"/>
                      <w:wAfter w:w="5156" w:type="dxa"/>
                      <w:trHeight w:val="243"/>
                    </w:trPr>
                    <w:tc>
                      <w:tcPr>
                        <w:tcW w:w="5155" w:type="dxa"/>
                      </w:tcPr>
                      <w:p w:rsidR="008312AB" w:rsidRPr="00B7428B" w:rsidRDefault="007456DB" w:rsidP="007456DB">
                        <w:pPr>
                          <w:spacing w:after="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B7428B"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   </w:t>
                        </w: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>Attendant</w:t>
                        </w:r>
                      </w:p>
                    </w:tc>
                    <w:tc>
                      <w:tcPr>
                        <w:tcW w:w="5156" w:type="dxa"/>
                        <w:gridSpan w:val="2"/>
                      </w:tcPr>
                      <w:p w:rsidR="008312AB" w:rsidRPr="00B7428B" w:rsidRDefault="008312AB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</w:tc>
                  </w:tr>
                  <w:tr w:rsidR="008312AB" w:rsidRPr="00B7428B" w:rsidTr="00C21F9B">
                    <w:trPr>
                      <w:gridAfter w:val="1"/>
                      <w:wAfter w:w="5156" w:type="dxa"/>
                      <w:trHeight w:val="675"/>
                    </w:trPr>
                    <w:tc>
                      <w:tcPr>
                        <w:tcW w:w="10311" w:type="dxa"/>
                        <w:gridSpan w:val="3"/>
                      </w:tcPr>
                      <w:p w:rsidR="00606CB9" w:rsidRPr="00B7428B" w:rsidRDefault="00363169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>Delivered cars from the repair shop to customers.</w:t>
                        </w:r>
                      </w:p>
                      <w:p w:rsidR="00BC746F" w:rsidRPr="00BC746F" w:rsidRDefault="00363169" w:rsidP="00BC746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>Responsible for Repair shop cleanliness.</w:t>
                        </w:r>
                      </w:p>
                    </w:tc>
                  </w:tr>
                  <w:tr w:rsidR="00634E5B" w:rsidRPr="00B7428B" w:rsidTr="00C21F9B">
                    <w:trPr>
                      <w:gridAfter w:val="1"/>
                      <w:wAfter w:w="5156" w:type="dxa"/>
                      <w:trHeight w:val="360"/>
                    </w:trPr>
                    <w:tc>
                      <w:tcPr>
                        <w:tcW w:w="7262" w:type="dxa"/>
                        <w:gridSpan w:val="2"/>
                      </w:tcPr>
                      <w:p w:rsidR="00634E5B" w:rsidRPr="00B7428B" w:rsidRDefault="00634E5B" w:rsidP="00A53CB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>Bellagios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Pizza</w:t>
                        </w:r>
                      </w:p>
                    </w:tc>
                    <w:tc>
                      <w:tcPr>
                        <w:tcW w:w="3049" w:type="dxa"/>
                      </w:tcPr>
                      <w:p w:rsidR="00634E5B" w:rsidRPr="00B7428B" w:rsidRDefault="00EB27A1" w:rsidP="00A53CB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April</w:t>
                        </w: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2011 – August 2011</w:t>
                        </w:r>
                      </w:p>
                    </w:tc>
                  </w:tr>
                  <w:tr w:rsidR="00634E5B" w:rsidRPr="00B7428B" w:rsidTr="00C21F9B">
                    <w:trPr>
                      <w:gridAfter w:val="1"/>
                      <w:wAfter w:w="5156" w:type="dxa"/>
                      <w:trHeight w:val="1260"/>
                    </w:trPr>
                    <w:tc>
                      <w:tcPr>
                        <w:tcW w:w="7262" w:type="dxa"/>
                        <w:gridSpan w:val="2"/>
                      </w:tcPr>
                      <w:p w:rsidR="00634E5B" w:rsidRDefault="00634E5B" w:rsidP="00A53CB4">
                        <w:pPr>
                          <w:spacing w:after="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B7428B"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   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Inside Cook</w:t>
                        </w:r>
                      </w:p>
                      <w:p w:rsidR="00634E5B" w:rsidRPr="00B7428B" w:rsidRDefault="00BA1B7C" w:rsidP="00634E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Prepared and served p</w:t>
                        </w:r>
                        <w:r w:rsidR="00634E5B">
                          <w:rPr>
                            <w:rFonts w:ascii="Arial" w:hAnsi="Arial" w:cs="Arial"/>
                            <w:sz w:val="22"/>
                          </w:rPr>
                          <w:t>izzas</w:t>
                        </w:r>
                        <w:r w:rsidR="00634E5B" w:rsidRPr="00B7428B">
                          <w:rPr>
                            <w:rFonts w:ascii="Arial" w:hAnsi="Arial" w:cs="Arial"/>
                            <w:sz w:val="22"/>
                          </w:rPr>
                          <w:t>.</w:t>
                        </w:r>
                      </w:p>
                      <w:p w:rsidR="00634E5B" w:rsidRDefault="00634E5B" w:rsidP="00634E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Dishwashing and general cleaning.</w:t>
                        </w:r>
                      </w:p>
                      <w:p w:rsidR="00634E5B" w:rsidRPr="00C21F9B" w:rsidRDefault="00634E5B" w:rsidP="00A53CB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Working with customers as a cashier and answering phones.</w:t>
                        </w:r>
                      </w:p>
                    </w:tc>
                    <w:tc>
                      <w:tcPr>
                        <w:tcW w:w="3049" w:type="dxa"/>
                      </w:tcPr>
                      <w:p w:rsidR="00634E5B" w:rsidRPr="00B7428B" w:rsidRDefault="00634E5B" w:rsidP="00A53CB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</w:tc>
                  </w:tr>
                  <w:tr w:rsidR="00634E5B" w:rsidRPr="00BC746F" w:rsidTr="00C21F9B">
                    <w:trPr>
                      <w:trHeight w:val="360"/>
                    </w:trPr>
                    <w:tc>
                      <w:tcPr>
                        <w:tcW w:w="10311" w:type="dxa"/>
                        <w:gridSpan w:val="3"/>
                      </w:tcPr>
                      <w:p w:rsidR="00634E5B" w:rsidRPr="00B7428B" w:rsidRDefault="00634E5B" w:rsidP="00634E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Willamette University                                                                                 </w:t>
                        </w:r>
                        <w:r w:rsidR="00BA1B7C"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      </w:t>
                        </w:r>
                        <w:r w:rsidR="00BA1B7C"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</w:t>
                        </w:r>
                        <w:r w:rsidR="00BA1B7C" w:rsidRPr="00BA1B7C">
                          <w:rPr>
                            <w:rFonts w:ascii="Arial" w:hAnsi="Arial" w:cs="Arial"/>
                            <w:sz w:val="22"/>
                          </w:rPr>
                          <w:t>April 2012 - Present</w:t>
                        </w:r>
                      </w:p>
                    </w:tc>
                    <w:tc>
                      <w:tcPr>
                        <w:tcW w:w="5156" w:type="dxa"/>
                      </w:tcPr>
                      <w:p w:rsidR="00634E5B" w:rsidRPr="00B7428B" w:rsidRDefault="00634E5B" w:rsidP="00A53CB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>Part-time job</w:t>
                        </w:r>
                      </w:p>
                    </w:tc>
                  </w:tr>
                  <w:tr w:rsidR="00634E5B" w:rsidRPr="00BC746F" w:rsidTr="00C21F9B">
                    <w:trPr>
                      <w:trHeight w:val="351"/>
                    </w:trPr>
                    <w:tc>
                      <w:tcPr>
                        <w:tcW w:w="10311" w:type="dxa"/>
                        <w:gridSpan w:val="3"/>
                      </w:tcPr>
                      <w:p w:rsidR="00634E5B" w:rsidRPr="00B7428B" w:rsidRDefault="00634E5B" w:rsidP="00634E5B">
                        <w:pPr>
                          <w:spacing w:after="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B7428B"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   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Intramural Supervisor</w:t>
                        </w:r>
                      </w:p>
                    </w:tc>
                    <w:tc>
                      <w:tcPr>
                        <w:tcW w:w="5156" w:type="dxa"/>
                      </w:tcPr>
                      <w:p w:rsidR="00634E5B" w:rsidRPr="00B7428B" w:rsidRDefault="00634E5B" w:rsidP="00A53CB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April</w:t>
                        </w:r>
                        <w:r w:rsidRPr="00B7428B">
                          <w:rPr>
                            <w:rFonts w:ascii="Arial" w:hAnsi="Arial" w:cs="Arial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2011 – August 2011</w:t>
                        </w:r>
                      </w:p>
                    </w:tc>
                  </w:tr>
                  <w:tr w:rsidR="00634E5B" w:rsidRPr="00BC746F" w:rsidTr="00C21F9B">
                    <w:trPr>
                      <w:trHeight w:val="74"/>
                    </w:trPr>
                    <w:tc>
                      <w:tcPr>
                        <w:tcW w:w="10311" w:type="dxa"/>
                        <w:gridSpan w:val="3"/>
                      </w:tcPr>
                      <w:p w:rsidR="00634E5B" w:rsidRPr="00B7428B" w:rsidRDefault="00BA1B7C" w:rsidP="00A53CB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Responsible for the organization, preparation, and supervising of Willamette’s Intramural Program.</w:t>
                        </w:r>
                      </w:p>
                      <w:p w:rsidR="00634E5B" w:rsidRPr="00634E5B" w:rsidRDefault="00634E5B" w:rsidP="00BA1B7C">
                        <w:pPr>
                          <w:pStyle w:val="ListParagraph"/>
                          <w:spacing w:after="0" w:line="240" w:lineRule="auto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</w:tc>
                    <w:tc>
                      <w:tcPr>
                        <w:tcW w:w="5156" w:type="dxa"/>
                      </w:tcPr>
                      <w:p w:rsidR="00634E5B" w:rsidRDefault="00634E5B" w:rsidP="00A53CB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</w:tc>
                  </w:tr>
                </w:tbl>
                <w:p w:rsidR="00315076" w:rsidRPr="00B7428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</w:p>
              </w:tc>
            </w:tr>
          </w:tbl>
          <w:p w:rsidR="00315076" w:rsidRPr="00B7428B" w:rsidRDefault="00315076" w:rsidP="002D44B0">
            <w:pPr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</w:tr>
      <w:tr w:rsidR="00363169" w:rsidRPr="00B7428B" w:rsidTr="002D44B0">
        <w:tc>
          <w:tcPr>
            <w:tcW w:w="10682" w:type="dxa"/>
            <w:gridSpan w:val="2"/>
          </w:tcPr>
          <w:tbl>
            <w:tblPr>
              <w:tblpPr w:leftFromText="180" w:rightFromText="180" w:horzAnchor="margin" w:tblpY="475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BA1B7C" w:rsidRPr="00B7428B" w:rsidTr="00BA1B7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A1B7C" w:rsidRPr="00B7428B" w:rsidRDefault="00BA1B7C" w:rsidP="00A53CB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</w:rPr>
                    <w:t>Extracurricular Programs</w:t>
                  </w:r>
                </w:p>
              </w:tc>
            </w:tr>
            <w:tr w:rsidR="00BA1B7C" w:rsidRPr="00B7428B" w:rsidTr="00BA1B7C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A1B7C" w:rsidRPr="00BA1B7C" w:rsidRDefault="00BA1B7C" w:rsidP="00BA1B7C">
                  <w:pPr>
                    <w:spacing w:before="80" w:after="0" w:line="240" w:lineRule="auto"/>
                    <w:rPr>
                      <w:rFonts w:ascii="Arial" w:hAnsi="Arial" w:cs="Arial"/>
                      <w:sz w:val="22"/>
                    </w:rPr>
                  </w:pPr>
                  <w:r w:rsidRPr="00BA1B7C">
                    <w:rPr>
                      <w:rFonts w:ascii="Arial" w:hAnsi="Arial" w:cs="Arial"/>
                      <w:sz w:val="22"/>
                    </w:rPr>
                    <w:t>Mock trial Lawyer, Witness, and Coach.</w:t>
                  </w:r>
                </w:p>
                <w:p w:rsidR="00BA1B7C" w:rsidRPr="00BA1B7C" w:rsidRDefault="00BA1B7C" w:rsidP="00BA1B7C">
                  <w:pPr>
                    <w:spacing w:after="0" w:line="240" w:lineRule="auto"/>
                    <w:rPr>
                      <w:rFonts w:ascii="Arial" w:hAnsi="Arial" w:cs="Arial"/>
                      <w:sz w:val="22"/>
                    </w:rPr>
                  </w:pPr>
                  <w:r w:rsidRPr="00BA1B7C">
                    <w:rPr>
                      <w:rFonts w:ascii="Arial" w:hAnsi="Arial" w:cs="Arial"/>
                      <w:sz w:val="22"/>
                    </w:rPr>
                    <w:t>Junior Statesman of America Delegate.</w:t>
                  </w:r>
                </w:p>
                <w:p w:rsidR="00BA1B7C" w:rsidRPr="00BA1B7C" w:rsidRDefault="00BA1B7C" w:rsidP="00BA1B7C">
                  <w:pPr>
                    <w:spacing w:before="80" w:after="0" w:line="240" w:lineRule="auto"/>
                    <w:rPr>
                      <w:rFonts w:ascii="Arial" w:hAnsi="Arial" w:cs="Arial"/>
                      <w:sz w:val="22"/>
                    </w:rPr>
                  </w:pPr>
                  <w:r w:rsidRPr="00BA1B7C">
                    <w:rPr>
                      <w:rFonts w:ascii="Arial" w:hAnsi="Arial" w:cs="Arial"/>
                      <w:sz w:val="22"/>
                    </w:rPr>
                    <w:t>Football and Basketball Letterman.</w:t>
                  </w:r>
                </w:p>
                <w:p w:rsidR="00BA1B7C" w:rsidRDefault="00BA1B7C" w:rsidP="00A53CB4">
                  <w:pPr>
                    <w:spacing w:after="0" w:line="240" w:lineRule="auto"/>
                    <w:rPr>
                      <w:rFonts w:ascii="Arial" w:hAnsi="Arial" w:cs="Arial"/>
                      <w:bCs/>
                      <w:sz w:val="22"/>
                    </w:rPr>
                  </w:pPr>
                  <w:r w:rsidRPr="00BA1B7C">
                    <w:rPr>
                      <w:rFonts w:ascii="Arial" w:hAnsi="Arial" w:cs="Arial"/>
                      <w:bCs/>
                      <w:sz w:val="22"/>
                    </w:rPr>
                    <w:t>Willamette Rugby Player.</w:t>
                  </w:r>
                </w:p>
                <w:p w:rsidR="0015063C" w:rsidRPr="00B7428B" w:rsidRDefault="0015063C" w:rsidP="00A53CB4">
                  <w:pPr>
                    <w:spacing w:after="0" w:line="240" w:lineRule="auto"/>
                    <w:rPr>
                      <w:rFonts w:ascii="Arial" w:hAnsi="Arial" w:cs="Arial"/>
                      <w:bC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</w:rPr>
                    <w:t>Oregon 6A 5</w:t>
                  </w:r>
                  <w:r w:rsidRPr="0015063C">
                    <w:rPr>
                      <w:rFonts w:ascii="Arial" w:hAnsi="Arial" w:cs="Arial"/>
                      <w:bCs/>
                      <w:sz w:val="22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bCs/>
                      <w:sz w:val="22"/>
                    </w:rPr>
                    <w:t xml:space="preserve"> Board Chess State Champion 2011.</w:t>
                  </w:r>
                </w:p>
              </w:tc>
            </w:tr>
          </w:tbl>
          <w:p w:rsidR="00363169" w:rsidRPr="00B7428B" w:rsidRDefault="00363169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94E29" w:rsidRPr="00B7428B" w:rsidRDefault="00694E29" w:rsidP="00732EF0">
      <w:pPr>
        <w:rPr>
          <w:rFonts w:ascii="Arial" w:hAnsi="Arial" w:cs="Arial"/>
        </w:rPr>
      </w:pPr>
    </w:p>
    <w:sectPr w:rsidR="00694E29" w:rsidRPr="00B7428B" w:rsidSect="00C21F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1D57"/>
    <w:multiLevelType w:val="hybridMultilevel"/>
    <w:tmpl w:val="9E5A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65F3E"/>
    <w:multiLevelType w:val="hybridMultilevel"/>
    <w:tmpl w:val="07AE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32FAE"/>
    <w:multiLevelType w:val="hybridMultilevel"/>
    <w:tmpl w:val="90DE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95686"/>
    <w:multiLevelType w:val="hybridMultilevel"/>
    <w:tmpl w:val="56AA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17"/>
    <w:rsid w:val="00060196"/>
    <w:rsid w:val="00062AD3"/>
    <w:rsid w:val="00083491"/>
    <w:rsid w:val="00086638"/>
    <w:rsid w:val="000A6F27"/>
    <w:rsid w:val="000D49C1"/>
    <w:rsid w:val="001211DC"/>
    <w:rsid w:val="00125811"/>
    <w:rsid w:val="00130370"/>
    <w:rsid w:val="0015063C"/>
    <w:rsid w:val="001F6413"/>
    <w:rsid w:val="00215B45"/>
    <w:rsid w:val="002D44B0"/>
    <w:rsid w:val="00315076"/>
    <w:rsid w:val="003303B1"/>
    <w:rsid w:val="00363169"/>
    <w:rsid w:val="00375517"/>
    <w:rsid w:val="004C49E1"/>
    <w:rsid w:val="00504C88"/>
    <w:rsid w:val="0051657A"/>
    <w:rsid w:val="00532D43"/>
    <w:rsid w:val="00562696"/>
    <w:rsid w:val="006068F3"/>
    <w:rsid w:val="00606CB9"/>
    <w:rsid w:val="00634E5B"/>
    <w:rsid w:val="00641208"/>
    <w:rsid w:val="00694E29"/>
    <w:rsid w:val="006C1EA4"/>
    <w:rsid w:val="006D77D8"/>
    <w:rsid w:val="006E5165"/>
    <w:rsid w:val="00732EF0"/>
    <w:rsid w:val="007456DB"/>
    <w:rsid w:val="00777A0A"/>
    <w:rsid w:val="007B6F1D"/>
    <w:rsid w:val="007E70AC"/>
    <w:rsid w:val="008312AB"/>
    <w:rsid w:val="00864960"/>
    <w:rsid w:val="008D653C"/>
    <w:rsid w:val="00914EC1"/>
    <w:rsid w:val="00924C3E"/>
    <w:rsid w:val="009410EC"/>
    <w:rsid w:val="009545A4"/>
    <w:rsid w:val="009C6F88"/>
    <w:rsid w:val="009E3589"/>
    <w:rsid w:val="009F2958"/>
    <w:rsid w:val="009F79C8"/>
    <w:rsid w:val="00A34C4E"/>
    <w:rsid w:val="00AB37B1"/>
    <w:rsid w:val="00AB5E06"/>
    <w:rsid w:val="00B34E7A"/>
    <w:rsid w:val="00B508D4"/>
    <w:rsid w:val="00B7428B"/>
    <w:rsid w:val="00B8334B"/>
    <w:rsid w:val="00BA1B7C"/>
    <w:rsid w:val="00BB17F5"/>
    <w:rsid w:val="00BC0193"/>
    <w:rsid w:val="00BC746F"/>
    <w:rsid w:val="00BC7CFD"/>
    <w:rsid w:val="00BE76CE"/>
    <w:rsid w:val="00BF0E24"/>
    <w:rsid w:val="00C21F9B"/>
    <w:rsid w:val="00CA4EDD"/>
    <w:rsid w:val="00D51AE4"/>
    <w:rsid w:val="00DB5A85"/>
    <w:rsid w:val="00DE2EAE"/>
    <w:rsid w:val="00E91420"/>
    <w:rsid w:val="00E93F7B"/>
    <w:rsid w:val="00EB27A1"/>
    <w:rsid w:val="00ED023E"/>
    <w:rsid w:val="00EF6E19"/>
    <w:rsid w:val="00F23A98"/>
    <w:rsid w:val="00F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6E1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19"/>
    <w:rPr>
      <w:rFonts w:ascii="Tahoma" w:hAnsi="Tahoma" w:cs="Tahom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6E1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19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tbank\AppData\Roaming\Microsoft\Templates\TP030002699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B3489-102C-4019-9E24-A5F30F97D8E4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3E412-E572-427C-9084-18404A1FC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49D583-8B70-4E88-93C2-6E046AC4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TP030002699</Template>
  <TotalTime>26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Wiltbank</dc:creator>
  <cp:lastModifiedBy>thecenter10</cp:lastModifiedBy>
  <cp:revision>4</cp:revision>
  <dcterms:created xsi:type="dcterms:W3CDTF">2013-02-19T00:55:00Z</dcterms:created>
  <dcterms:modified xsi:type="dcterms:W3CDTF">2013-02-20T23:17:00Z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